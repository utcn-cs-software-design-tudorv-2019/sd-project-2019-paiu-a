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C22C" w14:textId="14D3BA64" w:rsidR="008C4393" w:rsidRPr="009E327E" w:rsidRDefault="00055244">
      <w:pPr>
        <w:pStyle w:val="Title"/>
        <w:jc w:val="right"/>
        <w:rPr>
          <w:rFonts w:ascii="Times New Roman" w:hAnsi="Times New Roman"/>
        </w:rPr>
      </w:pPr>
      <w:r w:rsidRPr="009E327E">
        <w:rPr>
          <w:rFonts w:ascii="Times New Roman" w:hAnsi="Times New Roman"/>
        </w:rPr>
        <w:t>Book Trader</w:t>
      </w:r>
    </w:p>
    <w:p w14:paraId="0E0311D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6CF2DE8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520F2D9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C11594F" w14:textId="77777777" w:rsidR="008C4393" w:rsidRPr="00D047E9" w:rsidRDefault="008C4393"/>
    <w:p w14:paraId="109BE386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7744B85" w14:textId="77777777" w:rsidR="008C4393" w:rsidRPr="00D047E9" w:rsidRDefault="008C4393"/>
    <w:p w14:paraId="5381FDDD" w14:textId="77777777" w:rsidR="008C4393" w:rsidRPr="00D047E9" w:rsidRDefault="008C4393">
      <w:pPr>
        <w:pStyle w:val="BodyText"/>
      </w:pPr>
    </w:p>
    <w:p w14:paraId="3CF4EB3D" w14:textId="77777777" w:rsidR="008C4393" w:rsidRPr="00D047E9" w:rsidRDefault="008C4393">
      <w:pPr>
        <w:pStyle w:val="BodyText"/>
      </w:pPr>
    </w:p>
    <w:p w14:paraId="1AF168D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4FC63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0C3B5A7" w14:textId="77777777">
        <w:tc>
          <w:tcPr>
            <w:tcW w:w="2304" w:type="dxa"/>
          </w:tcPr>
          <w:p w14:paraId="2174EC9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A58CA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31127F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38593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9D4CBD9" w14:textId="77777777">
        <w:tc>
          <w:tcPr>
            <w:tcW w:w="2304" w:type="dxa"/>
          </w:tcPr>
          <w:p w14:paraId="5F1C8854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4A6F55A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741F5AA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71E6AF02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1938D8C9" w14:textId="77777777">
        <w:tc>
          <w:tcPr>
            <w:tcW w:w="2304" w:type="dxa"/>
          </w:tcPr>
          <w:p w14:paraId="339D21D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E2919E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9D3FEC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4E2BB5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6ECAC48" w14:textId="77777777">
        <w:tc>
          <w:tcPr>
            <w:tcW w:w="2304" w:type="dxa"/>
          </w:tcPr>
          <w:p w14:paraId="34E1600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52CB6B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F69843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E01D24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EBC07DE" w14:textId="77777777">
        <w:tc>
          <w:tcPr>
            <w:tcW w:w="2304" w:type="dxa"/>
          </w:tcPr>
          <w:p w14:paraId="509A32E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9EAAB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0082B8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47B06AD" w14:textId="77777777" w:rsidR="008C4393" w:rsidRPr="00D047E9" w:rsidRDefault="008C4393">
            <w:pPr>
              <w:pStyle w:val="Tabletext"/>
            </w:pPr>
          </w:p>
        </w:tc>
      </w:tr>
    </w:tbl>
    <w:p w14:paraId="6E86B480" w14:textId="77777777" w:rsidR="008C4393" w:rsidRPr="00D047E9" w:rsidRDefault="008C4393"/>
    <w:p w14:paraId="40C77F1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062B705" w14:textId="77777777" w:rsidR="00D047E9" w:rsidRPr="00BB2BB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B2BB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61420B9" w14:textId="77777777" w:rsidR="00D047E9" w:rsidRPr="00BB2BB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B2BB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D380DE1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75961">
        <w:lastRenderedPageBreak/>
        <w:fldChar w:fldCharType="begin"/>
      </w:r>
      <w:r w:rsidR="00775961">
        <w:instrText>title  \* Mergeform</w:instrText>
      </w:r>
      <w:r w:rsidR="00775961">
        <w:instrText xml:space="preserve">at </w:instrText>
      </w:r>
      <w:r w:rsidR="0077596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7596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A79652E" w14:textId="77777777" w:rsidR="008C4393" w:rsidRPr="00D047E9" w:rsidRDefault="008C4393" w:rsidP="00D047E9">
      <w:pPr>
        <w:pStyle w:val="InfoBlue"/>
      </w:pPr>
    </w:p>
    <w:p w14:paraId="3E2B53AD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3A58F94" w14:textId="55363D06" w:rsidR="008C4393" w:rsidRDefault="008C4393" w:rsidP="00D047E9">
      <w:pPr>
        <w:pStyle w:val="InfoBlue"/>
      </w:pPr>
    </w:p>
    <w:p w14:paraId="727B3056" w14:textId="09B29E55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>User logging</w:t>
      </w:r>
    </w:p>
    <w:p w14:paraId="7AFA388B" w14:textId="24CCE53F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C581C83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0B4ABCB6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4D3653FB" w14:textId="77777777" w:rsidR="003F37D6" w:rsidRPr="003F37D6" w:rsidRDefault="003F37D6" w:rsidP="003F37D6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2009D43A" w14:textId="665B3ACF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checks his profile;</w:t>
      </w:r>
    </w:p>
    <w:p w14:paraId="341F7E80" w14:textId="77777777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All data added or modified is check by the program, if it is correct, the new data is saved and displayed to the user;</w:t>
      </w:r>
    </w:p>
    <w:p w14:paraId="3744CEA4" w14:textId="77777777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User closes the application.</w:t>
      </w:r>
    </w:p>
    <w:p w14:paraId="65B830C2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663371BE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CCFFF20" w14:textId="2E3A53B0" w:rsidR="003F37D6" w:rsidRPr="003F37D6" w:rsidRDefault="003F37D6" w:rsidP="003F37D6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A student does the log-in procedure, with his correct data, in this case se can enter the application, otherwise he will receive an invalid error message;</w:t>
      </w:r>
    </w:p>
    <w:p w14:paraId="0EA95B29" w14:textId="0D0B3A15" w:rsidR="003F37D6" w:rsidRDefault="003F37D6" w:rsidP="003F37D6"/>
    <w:p w14:paraId="02BFE351" w14:textId="77777777" w:rsidR="00D977A0" w:rsidRPr="003F37D6" w:rsidRDefault="00D977A0" w:rsidP="003F37D6"/>
    <w:p w14:paraId="352BA6C3" w14:textId="49F38F7C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>User Trading</w:t>
      </w:r>
    </w:p>
    <w:p w14:paraId="66A9549D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091FF9B5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2ABB5319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6F6F9E5A" w14:textId="77777777" w:rsidR="003F37D6" w:rsidRPr="003F37D6" w:rsidRDefault="003F37D6" w:rsidP="003F37D6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281ACC59" w14:textId="383C1F80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checks books available in the application;</w:t>
      </w:r>
    </w:p>
    <w:p w14:paraId="4B49C01C" w14:textId="715CF831" w:rsidR="003F37D6" w:rsidRPr="003F37D6" w:rsidRDefault="003F37D6" w:rsidP="003F37D6">
      <w:pPr>
        <w:pStyle w:val="ListParagraph"/>
        <w:numPr>
          <w:ilvl w:val="0"/>
          <w:numId w:val="23"/>
        </w:numPr>
      </w:pPr>
      <w:r w:rsidRPr="003F37D6">
        <w:t>He selected the book he wanted and trades it with another user.</w:t>
      </w:r>
    </w:p>
    <w:p w14:paraId="675BE0D7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4ACD7CCF" w14:textId="77777777" w:rsidR="003F37D6" w:rsidRPr="003F37D6" w:rsidRDefault="003F37D6" w:rsidP="003F37D6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4839EFD5" w14:textId="5CF6DC56" w:rsidR="003F37D6" w:rsidRPr="003F37D6" w:rsidRDefault="003F37D6" w:rsidP="003F37D6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The user might select a book that is already in the trading process.</w:t>
      </w:r>
    </w:p>
    <w:p w14:paraId="2E1C6E52" w14:textId="606FFA77" w:rsidR="003F37D6" w:rsidRDefault="003F37D6" w:rsidP="003F37D6"/>
    <w:p w14:paraId="31D9FA86" w14:textId="3A734CDB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 </w:t>
      </w:r>
      <w:r>
        <w:rPr>
          <w:rFonts w:ascii="Times New Roman" w:hAnsi="Times New Roman"/>
          <w:b w:val="0"/>
          <w:color w:val="000000"/>
          <w:sz w:val="20"/>
        </w:rPr>
        <w:t>Adding Book</w:t>
      </w:r>
    </w:p>
    <w:p w14:paraId="126CADDD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E56C030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1117E787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5D19E3B5" w14:textId="77777777" w:rsidR="00D977A0" w:rsidRPr="003F37D6" w:rsidRDefault="00D977A0" w:rsidP="00D977A0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45418366" w14:textId="6EC55DD8" w:rsidR="00D977A0" w:rsidRPr="003F37D6" w:rsidRDefault="00D977A0" w:rsidP="00D977A0">
      <w:pPr>
        <w:pStyle w:val="ListParagraph"/>
        <w:numPr>
          <w:ilvl w:val="0"/>
          <w:numId w:val="23"/>
        </w:numPr>
      </w:pPr>
      <w:r w:rsidRPr="003F37D6">
        <w:t xml:space="preserve">He </w:t>
      </w:r>
      <w:r>
        <w:t>introduces the correct data about the book</w:t>
      </w:r>
      <w:r w:rsidRPr="003F37D6">
        <w:t>;</w:t>
      </w:r>
    </w:p>
    <w:p w14:paraId="7D5AC86D" w14:textId="1E88CBE3" w:rsidR="00D977A0" w:rsidRDefault="00D977A0" w:rsidP="00D977A0">
      <w:pPr>
        <w:pStyle w:val="ListParagraph"/>
        <w:numPr>
          <w:ilvl w:val="0"/>
          <w:numId w:val="23"/>
        </w:numPr>
      </w:pPr>
      <w:r>
        <w:t>The user puts the book into trading place;</w:t>
      </w:r>
    </w:p>
    <w:p w14:paraId="0102810F" w14:textId="680E7EDC" w:rsidR="00D977A0" w:rsidRPr="003F37D6" w:rsidRDefault="00D977A0" w:rsidP="00D977A0">
      <w:pPr>
        <w:pStyle w:val="ListParagraph"/>
        <w:numPr>
          <w:ilvl w:val="0"/>
          <w:numId w:val="23"/>
        </w:numPr>
      </w:pPr>
      <w:r>
        <w:t>Now he waits for an offer.</w:t>
      </w:r>
    </w:p>
    <w:p w14:paraId="1EC7FEC7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7985D176" w14:textId="77777777" w:rsidR="00D977A0" w:rsidRPr="003F37D6" w:rsidRDefault="00D977A0" w:rsidP="00D977A0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DC18C69" w14:textId="413DB115" w:rsidR="00D977A0" w:rsidRPr="003F37D6" w:rsidRDefault="00D977A0" w:rsidP="00D977A0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 xml:space="preserve">The user </w:t>
      </w:r>
      <w:r>
        <w:rPr>
          <w:rFonts w:ascii="Times New Roman" w:hAnsi="Times New Roman"/>
          <w:b w:val="0"/>
          <w:color w:val="000000"/>
          <w:sz w:val="20"/>
        </w:rPr>
        <w:t>can put some wrong detail and he will receive an e</w:t>
      </w:r>
      <w:r w:rsidR="00B618C1">
        <w:rPr>
          <w:rFonts w:ascii="Times New Roman" w:hAnsi="Times New Roman"/>
          <w:b w:val="0"/>
          <w:color w:val="000000"/>
          <w:sz w:val="20"/>
        </w:rPr>
        <w:t>r</w:t>
      </w:r>
      <w:r>
        <w:rPr>
          <w:rFonts w:ascii="Times New Roman" w:hAnsi="Times New Roman"/>
          <w:b w:val="0"/>
          <w:color w:val="000000"/>
          <w:sz w:val="20"/>
        </w:rPr>
        <w:t>ror message</w:t>
      </w:r>
      <w:r w:rsidRPr="003F37D6">
        <w:rPr>
          <w:rFonts w:ascii="Times New Roman" w:hAnsi="Times New Roman"/>
          <w:b w:val="0"/>
          <w:color w:val="000000"/>
          <w:sz w:val="20"/>
        </w:rPr>
        <w:t>.</w:t>
      </w:r>
    </w:p>
    <w:p w14:paraId="42E8A21D" w14:textId="27FB8B5B" w:rsidR="00D977A0" w:rsidRDefault="00D977A0" w:rsidP="003F37D6"/>
    <w:p w14:paraId="139AD116" w14:textId="570D7318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Use case: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 </w:t>
      </w:r>
      <w:r>
        <w:rPr>
          <w:rFonts w:ascii="Times New Roman" w:hAnsi="Times New Roman"/>
          <w:b w:val="0"/>
          <w:color w:val="000000"/>
          <w:sz w:val="20"/>
        </w:rPr>
        <w:t>Chatting</w:t>
      </w:r>
    </w:p>
    <w:p w14:paraId="3553EC52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Level:  </w:t>
      </w:r>
      <w:r w:rsidRPr="003F37D6">
        <w:rPr>
          <w:rFonts w:ascii="Times New Roman" w:hAnsi="Times New Roman"/>
          <w:b w:val="0"/>
          <w:color w:val="000000"/>
          <w:sz w:val="20"/>
        </w:rPr>
        <w:t xml:space="preserve">User-goal level </w:t>
      </w:r>
    </w:p>
    <w:p w14:paraId="6F9DC986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Primary actor: </w:t>
      </w:r>
      <w:r w:rsidRPr="003F37D6">
        <w:rPr>
          <w:rFonts w:ascii="Times New Roman" w:hAnsi="Times New Roman"/>
          <w:b w:val="0"/>
          <w:color w:val="000000"/>
          <w:sz w:val="20"/>
        </w:rPr>
        <w:t>User</w:t>
      </w:r>
    </w:p>
    <w:p w14:paraId="1348FB50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>Main success scenario:</w:t>
      </w:r>
      <w:r w:rsidRPr="003F37D6">
        <w:rPr>
          <w:rFonts w:ascii="Times New Roman" w:hAnsi="Times New Roman"/>
          <w:color w:val="000000"/>
          <w:sz w:val="20"/>
        </w:rPr>
        <w:tab/>
      </w:r>
    </w:p>
    <w:p w14:paraId="71DDF99C" w14:textId="77777777" w:rsidR="0027063C" w:rsidRPr="003F37D6" w:rsidRDefault="0027063C" w:rsidP="0027063C">
      <w:pPr>
        <w:pStyle w:val="Title"/>
        <w:numPr>
          <w:ilvl w:val="0"/>
          <w:numId w:val="23"/>
        </w:numPr>
        <w:jc w:val="both"/>
        <w:rPr>
          <w:rFonts w:ascii="Times New Roman" w:hAnsi="Times New Roman"/>
          <w:b w:val="0"/>
          <w:color w:val="000000"/>
          <w:sz w:val="20"/>
        </w:rPr>
      </w:pPr>
      <w:r w:rsidRPr="003F37D6">
        <w:rPr>
          <w:rFonts w:ascii="Times New Roman" w:hAnsi="Times New Roman"/>
          <w:b w:val="0"/>
          <w:color w:val="000000"/>
          <w:sz w:val="20"/>
        </w:rPr>
        <w:t>User logs-in / signs-up with his correct data (mail and password);</w:t>
      </w:r>
    </w:p>
    <w:p w14:paraId="6BBDD5CC" w14:textId="35D6ABEF" w:rsidR="0027063C" w:rsidRDefault="004F7C0E" w:rsidP="0027063C">
      <w:pPr>
        <w:pStyle w:val="ListParagraph"/>
        <w:numPr>
          <w:ilvl w:val="0"/>
          <w:numId w:val="23"/>
        </w:numPr>
      </w:pPr>
      <w:r>
        <w:t>User searches for others users</w:t>
      </w:r>
      <w:r w:rsidR="0027063C" w:rsidRPr="003F37D6">
        <w:t>;</w:t>
      </w:r>
    </w:p>
    <w:p w14:paraId="078EC1CD" w14:textId="0CE26492" w:rsidR="004F7C0E" w:rsidRDefault="004F7C0E" w:rsidP="0027063C">
      <w:pPr>
        <w:pStyle w:val="ListParagraph"/>
        <w:numPr>
          <w:ilvl w:val="0"/>
          <w:numId w:val="23"/>
        </w:numPr>
      </w:pPr>
      <w:r>
        <w:t>The user writes something to the other user;</w:t>
      </w:r>
    </w:p>
    <w:p w14:paraId="5B1D44B9" w14:textId="1910167E" w:rsidR="004F7C0E" w:rsidRPr="003F37D6" w:rsidRDefault="004F7C0E" w:rsidP="0027063C">
      <w:pPr>
        <w:pStyle w:val="ListParagraph"/>
        <w:numPr>
          <w:ilvl w:val="0"/>
          <w:numId w:val="23"/>
        </w:numPr>
      </w:pPr>
      <w:r>
        <w:t>The message will be stored for the other user to reply when online.</w:t>
      </w:r>
      <w:bookmarkStart w:id="5" w:name="_GoBack"/>
      <w:bookmarkEnd w:id="5"/>
    </w:p>
    <w:p w14:paraId="6CBFE453" w14:textId="0BEABB3C" w:rsidR="0027063C" w:rsidRPr="003F37D6" w:rsidRDefault="0027063C" w:rsidP="000B43E7">
      <w:pPr>
        <w:pStyle w:val="ListParagraph"/>
        <w:ind w:left="2880"/>
      </w:pPr>
    </w:p>
    <w:p w14:paraId="18A72FAD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</w:p>
    <w:p w14:paraId="60DCCC7F" w14:textId="77777777" w:rsidR="0027063C" w:rsidRPr="003F37D6" w:rsidRDefault="0027063C" w:rsidP="0027063C">
      <w:pPr>
        <w:pStyle w:val="Title"/>
        <w:jc w:val="both"/>
        <w:rPr>
          <w:rFonts w:ascii="Times New Roman" w:hAnsi="Times New Roman"/>
          <w:color w:val="000000"/>
          <w:sz w:val="20"/>
        </w:rPr>
      </w:pPr>
      <w:r w:rsidRPr="003F37D6">
        <w:rPr>
          <w:rFonts w:ascii="Times New Roman" w:hAnsi="Times New Roman"/>
          <w:color w:val="000000"/>
          <w:sz w:val="20"/>
        </w:rPr>
        <w:t xml:space="preserve">Extensions: </w:t>
      </w:r>
    </w:p>
    <w:p w14:paraId="119E1D60" w14:textId="37D8E877" w:rsidR="0027063C" w:rsidRPr="003F37D6" w:rsidRDefault="00247CDC" w:rsidP="0027063C">
      <w:pPr>
        <w:pStyle w:val="Title"/>
        <w:numPr>
          <w:ilvl w:val="0"/>
          <w:numId w:val="24"/>
        </w:numPr>
        <w:jc w:val="both"/>
        <w:rPr>
          <w:rFonts w:ascii="Times New Roman" w:hAnsi="Times New Roman"/>
          <w:b w:val="0"/>
          <w:color w:val="000000"/>
          <w:sz w:val="20"/>
        </w:rPr>
      </w:pPr>
      <w:r>
        <w:rPr>
          <w:rFonts w:ascii="Times New Roman" w:hAnsi="Times New Roman"/>
          <w:b w:val="0"/>
          <w:color w:val="000000"/>
          <w:sz w:val="20"/>
        </w:rPr>
        <w:t>The chat can be modified to have a more experienced UI for each user.</w:t>
      </w:r>
    </w:p>
    <w:p w14:paraId="781DE21F" w14:textId="77777777" w:rsidR="0027063C" w:rsidRPr="003F37D6" w:rsidRDefault="0027063C" w:rsidP="003F37D6"/>
    <w:p w14:paraId="2181F74F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11F963AD" w14:textId="0D0EA8A3" w:rsidR="008C4393" w:rsidRPr="00D047E9" w:rsidRDefault="00B618C1" w:rsidP="003F37D6">
      <w:pPr>
        <w:pStyle w:val="InfoBlue"/>
      </w:pPr>
      <w:r>
        <w:rPr>
          <w:noProof/>
        </w:rPr>
        <w:pict w14:anchorId="25CB8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25.8pt;visibility:visible;mso-wrap-style:square">
            <v:imagedata r:id="rId8" o:title="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8D3F7" w14:textId="77777777" w:rsidR="00775961" w:rsidRDefault="00775961">
      <w:pPr>
        <w:spacing w:line="240" w:lineRule="auto"/>
      </w:pPr>
      <w:r>
        <w:separator/>
      </w:r>
    </w:p>
  </w:endnote>
  <w:endnote w:type="continuationSeparator" w:id="0">
    <w:p w14:paraId="1DF6B541" w14:textId="77777777" w:rsidR="00775961" w:rsidRDefault="00775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27956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55988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9A5BF" w14:textId="7BB2E016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16805">
            <w:t>Paiu</w:t>
          </w:r>
          <w:proofErr w:type="spellEnd"/>
          <w:r w:rsidR="00B16805">
            <w:t xml:space="preserve"> Alexandra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618C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E87264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3FDDC92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618C3" w14:textId="77777777" w:rsidR="00775961" w:rsidRDefault="00775961">
      <w:pPr>
        <w:spacing w:line="240" w:lineRule="auto"/>
      </w:pPr>
      <w:r>
        <w:separator/>
      </w:r>
    </w:p>
  </w:footnote>
  <w:footnote w:type="continuationSeparator" w:id="0">
    <w:p w14:paraId="210B0DD0" w14:textId="77777777" w:rsidR="00775961" w:rsidRDefault="00775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B4CAF" w14:textId="77777777" w:rsidR="008C4393" w:rsidRDefault="008C4393">
    <w:pPr>
      <w:rPr>
        <w:sz w:val="24"/>
      </w:rPr>
    </w:pPr>
  </w:p>
  <w:p w14:paraId="3329B230" w14:textId="77777777" w:rsidR="008C4393" w:rsidRDefault="008C4393">
    <w:pPr>
      <w:pBdr>
        <w:top w:val="single" w:sz="6" w:space="1" w:color="auto"/>
      </w:pBdr>
      <w:rPr>
        <w:sz w:val="24"/>
      </w:rPr>
    </w:pPr>
  </w:p>
  <w:p w14:paraId="20378BC9" w14:textId="77777777" w:rsidR="00055244" w:rsidRDefault="00055244" w:rsidP="0004741B">
    <w:pPr>
      <w:pBdr>
        <w:bottom w:val="single" w:sz="6" w:space="1" w:color="auto"/>
      </w:pBdr>
      <w:jc w:val="right"/>
    </w:pPr>
    <w:proofErr w:type="spellStart"/>
    <w:r>
      <w:t>Paiu</w:t>
    </w:r>
    <w:proofErr w:type="spellEnd"/>
    <w:r>
      <w:t xml:space="preserve"> Alexandra-Olga</w:t>
    </w:r>
  </w:p>
  <w:p w14:paraId="2A53D70E" w14:textId="46755B5E" w:rsidR="0004741B" w:rsidRDefault="0005524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30233</w:t>
    </w:r>
  </w:p>
  <w:p w14:paraId="6D6E102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26F4AE4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1E907C6D" w14:textId="77777777">
      <w:tc>
        <w:tcPr>
          <w:tcW w:w="6379" w:type="dxa"/>
        </w:tcPr>
        <w:p w14:paraId="6D7D0F4F" w14:textId="77777777" w:rsidR="008C4393" w:rsidRDefault="0077596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1C14567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001DD53F" w14:textId="77777777">
      <w:tc>
        <w:tcPr>
          <w:tcW w:w="6379" w:type="dxa"/>
        </w:tcPr>
        <w:p w14:paraId="28022CC1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767BA2B4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42EEE0AF" w14:textId="77777777">
      <w:tc>
        <w:tcPr>
          <w:tcW w:w="9558" w:type="dxa"/>
          <w:gridSpan w:val="2"/>
        </w:tcPr>
        <w:p w14:paraId="138A7D20" w14:textId="77777777" w:rsidR="008C4393" w:rsidRDefault="00570E86">
          <w:r>
            <w:t>&lt;document identifier&gt;</w:t>
          </w:r>
        </w:p>
      </w:tc>
    </w:tr>
  </w:tbl>
  <w:p w14:paraId="612E7A49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42184"/>
    <w:multiLevelType w:val="hybridMultilevel"/>
    <w:tmpl w:val="5C2EBF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426BF"/>
    <w:multiLevelType w:val="hybridMultilevel"/>
    <w:tmpl w:val="F2125E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3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55244"/>
    <w:rsid w:val="000916B9"/>
    <w:rsid w:val="000B43E7"/>
    <w:rsid w:val="00247CDC"/>
    <w:rsid w:val="0027063C"/>
    <w:rsid w:val="002C5F5F"/>
    <w:rsid w:val="002D02EB"/>
    <w:rsid w:val="003F37D6"/>
    <w:rsid w:val="004F7C0E"/>
    <w:rsid w:val="0056530F"/>
    <w:rsid w:val="00570E86"/>
    <w:rsid w:val="00664E4B"/>
    <w:rsid w:val="006C543D"/>
    <w:rsid w:val="00775961"/>
    <w:rsid w:val="008C4393"/>
    <w:rsid w:val="0090593F"/>
    <w:rsid w:val="009E327E"/>
    <w:rsid w:val="00B16805"/>
    <w:rsid w:val="00B618C1"/>
    <w:rsid w:val="00BB2BB7"/>
    <w:rsid w:val="00BF2E47"/>
    <w:rsid w:val="00C709E3"/>
    <w:rsid w:val="00CA4E92"/>
    <w:rsid w:val="00D047E9"/>
    <w:rsid w:val="00D720D3"/>
    <w:rsid w:val="00D977A0"/>
    <w:rsid w:val="00D978E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00FFC"/>
  <w15:docId w15:val="{CC96D895-18A4-4C03-BA82-C0C86D3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3F37D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3F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Pisi</cp:lastModifiedBy>
  <cp:revision>14</cp:revision>
  <dcterms:created xsi:type="dcterms:W3CDTF">2010-02-24T09:14:00Z</dcterms:created>
  <dcterms:modified xsi:type="dcterms:W3CDTF">2019-05-08T08:23:00Z</dcterms:modified>
</cp:coreProperties>
</file>